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01009" w:rsidP="001871D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101009">
              <w:rPr>
                <w:rFonts w:ascii="Consolas" w:hAnsi="Consolas" w:cs="Consolas"/>
                <w:color w:val="000000"/>
                <w:sz w:val="20"/>
                <w:u w:val="single"/>
                <w:lang w:val="en-AU" w:eastAsia="en-AU"/>
              </w:rPr>
              <w:t>sameBookScanned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Use</w:t>
            </w:r>
            <w:r w:rsidR="00531B5A" w:rsidRPr="009A3AB2">
              <w:rPr>
                <w:b/>
              </w:rPr>
              <w:t xml:space="preserve"> </w:t>
            </w:r>
            <w:r w:rsidRPr="009A3AB2">
              <w:rPr>
                <w:b/>
              </w:rPr>
              <w:t xml:space="preserve">Case </w:t>
            </w:r>
            <w:r w:rsidR="00A30AD6" w:rsidRPr="009A3AB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A3AB2" w:rsidRDefault="006B4892" w:rsidP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Borrowing Restricted</w:t>
            </w:r>
            <w:r w:rsidR="003045EA" w:rsidRPr="009A3AB2">
              <w:rPr>
                <w:sz w:val="24"/>
                <w:szCs w:val="24"/>
              </w:rPr>
              <w:t xml:space="preserve">: </w:t>
            </w:r>
            <w:r w:rsidR="009A3AB2" w:rsidRPr="009A3AB2">
              <w:rPr>
                <w:sz w:val="24"/>
                <w:szCs w:val="24"/>
              </w:rPr>
              <w:t>Overdue Loan</w:t>
            </w:r>
          </w:p>
        </w:tc>
      </w:tr>
      <w:tr w:rsidR="006B4892" w:rsidRPr="009A3AB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 w:rsidP="00D24817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01009" w:rsidP="00101009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proofErr w:type="gramStart"/>
            <w:r w:rsidRPr="00101009">
              <w:rPr>
                <w:rFonts w:ascii="Consolas" w:hAnsi="Consolas" w:cs="Consolas"/>
                <w:color w:val="000000"/>
                <w:sz w:val="20"/>
                <w:u w:val="single"/>
                <w:lang w:val="en-AU" w:eastAsia="en-AU"/>
              </w:rPr>
              <w:t>sameBookScanned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</w:t>
            </w:r>
            <w:proofErr w:type="gram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) in 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BorrowUC_CTLTest_OperationsTest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.java checks if a member has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scanned a book twice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01009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book scanned, same book scanned again.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0100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not added to loan list again, scan count is not incremented.</w:t>
            </w: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A37650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Notes</w:t>
            </w:r>
            <w:r w:rsidR="00E303EF" w:rsidRPr="009A3AB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 xml:space="preserve">Borrower cannot </w:t>
            </w:r>
            <w:r w:rsidRPr="00101009">
              <w:rPr>
                <w:b/>
                <w:bCs/>
              </w:rPr>
              <w:t xml:space="preserve">borrow when </w:t>
            </w:r>
            <w:r w:rsidR="003045EA" w:rsidRPr="00101009">
              <w:rPr>
                <w:b/>
                <w:bCs/>
              </w:rPr>
              <w:t xml:space="preserve">they </w:t>
            </w:r>
            <w:r w:rsidR="001871DD" w:rsidRPr="00101009">
              <w:rPr>
                <w:b/>
                <w:bCs/>
              </w:rPr>
              <w:t>have reached the fine limit</w:t>
            </w:r>
            <w:r w:rsidRPr="00101009">
              <w:rPr>
                <w:b/>
                <w:bCs/>
              </w:rPr>
              <w:t>.</w:t>
            </w: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9A3AB2" w:rsidRDefault="00536681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>Pass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9A3AB2" w:rsidRDefault="00DF1585">
            <w:pPr>
              <w:pStyle w:val="bp"/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9A3AB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A3AB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9A3AB2"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9A3AB2" w:rsidRDefault="006B4892" w:rsidP="0093488F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DF1585" w:rsidRPr="009A3AB2" w:rsidRDefault="00DF1585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Pr="009A3AB2">
              <w:rPr>
                <w:sz w:val="24"/>
              </w:rPr>
              <w:t>initialized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9A3AB2" w:rsidRDefault="006B4892" w:rsidP="00101009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="00101009">
              <w:rPr>
                <w:sz w:val="24"/>
              </w:rPr>
              <w:t>scanning books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Pr="009A3AB2" w:rsidRDefault="00101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Loan list</w:t>
            </w:r>
          </w:p>
        </w:tc>
        <w:tc>
          <w:tcPr>
            <w:tcW w:w="5596" w:type="dxa"/>
          </w:tcPr>
          <w:p w:rsidR="00101009" w:rsidRPr="009A3AB2" w:rsidRDefault="00101009" w:rsidP="001010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Empty</w:t>
            </w:r>
          </w:p>
        </w:tc>
        <w:tc>
          <w:tcPr>
            <w:tcW w:w="714" w:type="dxa"/>
          </w:tcPr>
          <w:p w:rsidR="00101009" w:rsidRPr="009A3AB2" w:rsidRDefault="001010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Default="00101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Scan Count</w:t>
            </w:r>
          </w:p>
        </w:tc>
        <w:tc>
          <w:tcPr>
            <w:tcW w:w="5596" w:type="dxa"/>
          </w:tcPr>
          <w:p w:rsidR="00101009" w:rsidRDefault="00101009" w:rsidP="001010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4" w:type="dxa"/>
          </w:tcPr>
          <w:p w:rsidR="00101009" w:rsidRDefault="001010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Default="00101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Scan Book</w:t>
            </w:r>
          </w:p>
        </w:tc>
        <w:tc>
          <w:tcPr>
            <w:tcW w:w="5596" w:type="dxa"/>
          </w:tcPr>
          <w:p w:rsidR="00101009" w:rsidRDefault="00101009" w:rsidP="001010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</w:t>
            </w:r>
          </w:p>
        </w:tc>
        <w:tc>
          <w:tcPr>
            <w:tcW w:w="714" w:type="dxa"/>
          </w:tcPr>
          <w:p w:rsidR="00101009" w:rsidRDefault="001010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Pr="009A3AB2" w:rsidRDefault="00101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Loan list</w:t>
            </w:r>
          </w:p>
        </w:tc>
        <w:tc>
          <w:tcPr>
            <w:tcW w:w="5596" w:type="dxa"/>
          </w:tcPr>
          <w:p w:rsidR="00101009" w:rsidRPr="009A3AB2" w:rsidRDefault="00101009" w:rsidP="001010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list</w:t>
            </w:r>
          </w:p>
        </w:tc>
        <w:tc>
          <w:tcPr>
            <w:tcW w:w="714" w:type="dxa"/>
          </w:tcPr>
          <w:p w:rsidR="00101009" w:rsidRPr="009A3AB2" w:rsidRDefault="001010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Default="00101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Scan Count</w:t>
            </w:r>
          </w:p>
        </w:tc>
        <w:tc>
          <w:tcPr>
            <w:tcW w:w="5596" w:type="dxa"/>
          </w:tcPr>
          <w:p w:rsidR="00101009" w:rsidRDefault="00101009" w:rsidP="001010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 Count set to 1</w:t>
            </w:r>
          </w:p>
        </w:tc>
        <w:tc>
          <w:tcPr>
            <w:tcW w:w="714" w:type="dxa"/>
          </w:tcPr>
          <w:p w:rsidR="00101009" w:rsidRPr="009A3AB2" w:rsidRDefault="001010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E965BA">
            <w:pPr>
              <w:pStyle w:val="RowHeadings"/>
              <w:spacing w:before="80" w:after="80"/>
            </w:pPr>
          </w:p>
        </w:tc>
      </w:tr>
      <w:tr w:rsidR="00101009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1009" w:rsidRPr="009A3AB2" w:rsidRDefault="0010100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1009" w:rsidRDefault="00101009" w:rsidP="00402C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Scan Book</w:t>
            </w:r>
            <w:r>
              <w:rPr>
                <w:sz w:val="24"/>
              </w:rPr>
              <w:t xml:space="preserve"> again</w:t>
            </w:r>
          </w:p>
        </w:tc>
        <w:tc>
          <w:tcPr>
            <w:tcW w:w="5596" w:type="dxa"/>
          </w:tcPr>
          <w:p w:rsidR="00101009" w:rsidRDefault="00101009" w:rsidP="00402C5B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Loan list has the book captured once, scan count is 1</w:t>
            </w:r>
          </w:p>
        </w:tc>
        <w:tc>
          <w:tcPr>
            <w:tcW w:w="714" w:type="dxa"/>
          </w:tcPr>
          <w:p w:rsidR="00101009" w:rsidRDefault="00101009" w:rsidP="00402C5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01009" w:rsidRPr="009A3AB2" w:rsidRDefault="00101009" w:rsidP="00402C5B">
            <w:pPr>
              <w:pStyle w:val="RowHeadings"/>
              <w:spacing w:before="80" w:after="80"/>
            </w:pPr>
          </w:p>
        </w:tc>
      </w:tr>
    </w:tbl>
    <w:p w:rsidR="0004651B" w:rsidRPr="006B4892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RPr="006B4892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6D" w:rsidRDefault="000E396D">
      <w:r>
        <w:separator/>
      </w:r>
    </w:p>
  </w:endnote>
  <w:endnote w:type="continuationSeparator" w:id="0">
    <w:p w:rsidR="000E396D" w:rsidRDefault="000E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00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100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6D" w:rsidRDefault="000E396D">
      <w:r>
        <w:separator/>
      </w:r>
    </w:p>
  </w:footnote>
  <w:footnote w:type="continuationSeparator" w:id="0">
    <w:p w:rsidR="000E396D" w:rsidRDefault="000E3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9A3AB2" w:rsidRDefault="00101009" w:rsidP="001871DD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Same Book Scanned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Pr="009A3AB2" w:rsidRDefault="00101009" w:rsidP="00B71A35">
          <w:proofErr w:type="spellStart"/>
          <w:r w:rsidRPr="00101009">
            <w:rPr>
              <w:rFonts w:ascii="Consolas" w:hAnsi="Consolas" w:cs="Consolas"/>
              <w:color w:val="000000"/>
              <w:sz w:val="20"/>
              <w:u w:val="single"/>
              <w:lang w:val="en-AU" w:eastAsia="en-AU"/>
            </w:rPr>
            <w:t>sameBookScanned</w:t>
          </w:r>
          <w:proofErr w:type="spellEnd"/>
          <w:r w:rsidRPr="00101009">
            <w:rPr>
              <w:rFonts w:ascii="Consolas" w:hAnsi="Consolas" w:cs="Consolas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96D"/>
    <w:rsid w:val="000E3C24"/>
    <w:rsid w:val="000F4382"/>
    <w:rsid w:val="00101009"/>
    <w:rsid w:val="00127DBF"/>
    <w:rsid w:val="00154D6A"/>
    <w:rsid w:val="0015543B"/>
    <w:rsid w:val="00181694"/>
    <w:rsid w:val="0018240E"/>
    <w:rsid w:val="001871D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4629"/>
    <w:rsid w:val="00291668"/>
    <w:rsid w:val="002A4F09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6CC9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3785A"/>
    <w:rsid w:val="00981DE1"/>
    <w:rsid w:val="00983E57"/>
    <w:rsid w:val="009A3AB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3</cp:revision>
  <cp:lastPrinted>2003-10-05T22:49:00Z</cp:lastPrinted>
  <dcterms:created xsi:type="dcterms:W3CDTF">2015-10-05T02:44:00Z</dcterms:created>
  <dcterms:modified xsi:type="dcterms:W3CDTF">2015-10-05T02:48:00Z</dcterms:modified>
</cp:coreProperties>
</file>